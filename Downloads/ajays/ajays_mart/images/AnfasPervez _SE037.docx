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06024F">
        <w:tc>
          <w:tcPr>
            <w:tcW w:w="5008" w:type="dxa"/>
            <w:vAlign w:val="bottom"/>
          </w:tcPr>
          <w:p w:rsidR="00C84833" w:rsidRDefault="00067552" w:rsidP="00AE64E6">
            <w:pPr>
              <w:pStyle w:val="Title"/>
            </w:pPr>
            <w:sdt>
              <w:sdtPr>
                <w:rPr>
                  <w:color w:val="auto"/>
                </w:rPr>
                <w:alias w:val="Enter first name:"/>
                <w:tag w:val="Enter first name:"/>
                <w:id w:val="1306818671"/>
                <w:placeholder>
                  <w:docPart w:val="EF103BC05A2645F781B2CC8C4A273242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736749" w:rsidRPr="00736749">
                  <w:rPr>
                    <w:color w:val="auto"/>
                  </w:rPr>
                  <w:t>Anfas Pervez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:rsidTr="003865A1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3865A1" w:rsidRDefault="00067552" w:rsidP="00AE64E6">
                  <w:pPr>
                    <w:pStyle w:val="ContactInfo"/>
                    <w:rPr>
                      <w:rFonts w:asciiTheme="majorHAnsi" w:hAnsiTheme="majorHAnsi"/>
                      <w:color w:val="auto"/>
                    </w:rPr>
                  </w:pPr>
                  <w:sdt>
                    <w:sdtPr>
                      <w:rPr>
                        <w:rFonts w:asciiTheme="majorHAnsi" w:hAnsiTheme="majorHAnsi"/>
                        <w:color w:val="auto"/>
                        <w:sz w:val="20"/>
                        <w:szCs w:val="20"/>
                      </w:rPr>
                      <w:alias w:val="Enter address:"/>
                      <w:tag w:val="Enter address:"/>
                      <w:id w:val="966779368"/>
                      <w:placeholder>
                        <w:docPart w:val="929B5786C4434ACEB421FF26B437BBD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31EB8">
                        <w:rPr>
                          <w:rFonts w:asciiTheme="majorHAnsi" w:hAnsiTheme="majorHAnsi"/>
                          <w:color w:val="auto"/>
                          <w:sz w:val="20"/>
                          <w:szCs w:val="20"/>
                        </w:rPr>
                        <w:t>R-289,BLOCK-19,F.B AREA,KARACHI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91314B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3865A1">
              <w:sdt>
                <w:sdtPr>
                  <w:rPr>
                    <w:rFonts w:asciiTheme="majorHAnsi" w:hAnsiTheme="majorHAnsi"/>
                    <w:color w:val="auto"/>
                  </w:rPr>
                  <w:alias w:val="Enter phone:"/>
                  <w:tag w:val="Enter phone:"/>
                  <w:id w:val="-1849400302"/>
                  <w:placeholder>
                    <w:docPart w:val="C2C516CA1AE747F6BA14C851C03FA55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3865A1" w:rsidRDefault="00331EB8" w:rsidP="00331EB8">
                      <w:pPr>
                        <w:pStyle w:val="ContactInfo"/>
                        <w:jc w:val="center"/>
                        <w:rPr>
                          <w:rFonts w:asciiTheme="majorHAnsi" w:hAnsiTheme="majorHAnsi"/>
                          <w:color w:val="auto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</w:rPr>
                        <w:t xml:space="preserve">                                03362821519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331EB8" w:rsidP="00331EB8">
                  <w:pPr>
                    <w:pStyle w:val="Icons"/>
                    <w:jc w:val="left"/>
                  </w:pPr>
                  <w:r>
                    <w:t xml:space="preserve">   </w:t>
                  </w:r>
                  <w:r w:rsidR="00932D92"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35A527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3865A1">
              <w:sdt>
                <w:sdtPr>
                  <w:rPr>
                    <w:rFonts w:asciiTheme="majorHAnsi" w:hAnsiTheme="majorHAnsi"/>
                    <w:color w:val="auto"/>
                  </w:rPr>
                  <w:alias w:val="Enter email:"/>
                  <w:tag w:val="Enter email:"/>
                  <w:id w:val="-675184368"/>
                  <w:placeholder>
                    <w:docPart w:val="D6C0F9EE4B6646CCB3C19140AFC8BCA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3865A1" w:rsidRDefault="00331EB8" w:rsidP="00AE64E6">
                      <w:pPr>
                        <w:pStyle w:val="ContactInfo"/>
                        <w:rPr>
                          <w:rFonts w:asciiTheme="majorHAnsi" w:hAnsiTheme="majorHAnsi"/>
                          <w:color w:val="auto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</w:rPr>
                        <w:t>anfaspervez99@gmail.com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5407D9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3865A1" w:rsidRPr="00281E23" w:rsidRDefault="003865A1" w:rsidP="003865A1">
      <w:pPr>
        <w:keepNext/>
        <w:keepLines/>
        <w:pBdr>
          <w:bottom w:val="single" w:sz="48" w:space="1" w:color="EA4E4E"/>
        </w:pBdr>
        <w:spacing w:after="160" w:line="259" w:lineRule="auto"/>
        <w:ind w:right="-828"/>
        <w:contextualSpacing/>
        <w:outlineLvl w:val="2"/>
        <w:rPr>
          <w:rFonts w:ascii="Franklin Gothic Demi" w:eastAsia="Times New Roman" w:hAnsi="Franklin Gothic Demi" w:cs="Times New Roman"/>
          <w:caps/>
          <w:color w:val="auto"/>
          <w:sz w:val="32"/>
          <w:szCs w:val="24"/>
        </w:rPr>
      </w:pPr>
      <w:r>
        <w:rPr>
          <w:rFonts w:ascii="Franklin Gothic Demi" w:eastAsia="Times New Roman" w:hAnsi="Franklin Gothic Demi" w:cs="Times New Roman"/>
          <w:caps/>
          <w:color w:val="auto"/>
          <w:sz w:val="32"/>
          <w:szCs w:val="24"/>
        </w:rPr>
        <w:t>objective</w:t>
      </w:r>
    </w:p>
    <w:p w:rsidR="00C43D65" w:rsidRPr="003865A1" w:rsidRDefault="0006024F">
      <w:pPr>
        <w:rPr>
          <w:rFonts w:asciiTheme="majorHAnsi" w:hAnsiTheme="majorHAnsi"/>
          <w:color w:val="auto"/>
        </w:rPr>
      </w:pPr>
      <w:r w:rsidRPr="003865A1">
        <w:rPr>
          <w:rFonts w:asciiTheme="majorHAnsi" w:hAnsiTheme="majorHAnsi"/>
          <w:color w:val="auto"/>
        </w:rPr>
        <w:t xml:space="preserve">I want a highly rewarding career </w:t>
      </w:r>
      <w:r w:rsidR="00736749">
        <w:rPr>
          <w:rFonts w:asciiTheme="majorHAnsi" w:hAnsiTheme="majorHAnsi"/>
          <w:color w:val="auto"/>
        </w:rPr>
        <w:t>in web</w:t>
      </w:r>
      <w:r w:rsidR="007A1864" w:rsidRPr="003865A1">
        <w:rPr>
          <w:rFonts w:asciiTheme="majorHAnsi" w:hAnsiTheme="majorHAnsi"/>
          <w:color w:val="auto"/>
        </w:rPr>
        <w:t xml:space="preserve"> </w:t>
      </w:r>
      <w:r w:rsidR="0044317A">
        <w:rPr>
          <w:rFonts w:asciiTheme="majorHAnsi" w:hAnsiTheme="majorHAnsi"/>
          <w:color w:val="auto"/>
        </w:rPr>
        <w:t xml:space="preserve"> </w:t>
      </w:r>
      <w:r w:rsidR="007A1864" w:rsidRPr="003865A1">
        <w:rPr>
          <w:rFonts w:asciiTheme="majorHAnsi" w:hAnsiTheme="majorHAnsi"/>
          <w:color w:val="auto"/>
        </w:rPr>
        <w:t>development</w:t>
      </w:r>
      <w:r w:rsidR="00736749">
        <w:rPr>
          <w:rFonts w:asciiTheme="majorHAnsi" w:hAnsiTheme="majorHAnsi"/>
          <w:color w:val="auto"/>
        </w:rPr>
        <w:t xml:space="preserve"> </w:t>
      </w:r>
      <w:r w:rsidR="007A1864" w:rsidRPr="003865A1">
        <w:rPr>
          <w:rFonts w:asciiTheme="majorHAnsi" w:hAnsiTheme="majorHAnsi"/>
          <w:color w:val="auto"/>
        </w:rPr>
        <w:t xml:space="preserve"> </w:t>
      </w:r>
      <w:r w:rsidRPr="003865A1">
        <w:rPr>
          <w:rFonts w:asciiTheme="majorHAnsi" w:hAnsiTheme="majorHAnsi"/>
          <w:color w:val="auto"/>
        </w:rPr>
        <w:t>where I can use my skills and knowledge for organizational and personal growth</w:t>
      </w:r>
    </w:p>
    <w:p w:rsidR="00AD13CB" w:rsidRPr="003865A1" w:rsidRDefault="003865A1" w:rsidP="003865A1">
      <w:pPr>
        <w:keepNext/>
        <w:keepLines/>
        <w:pBdr>
          <w:bottom w:val="single" w:sz="48" w:space="1" w:color="EA4E4E"/>
        </w:pBdr>
        <w:spacing w:after="160" w:line="259" w:lineRule="auto"/>
        <w:ind w:right="-828"/>
        <w:contextualSpacing/>
        <w:outlineLvl w:val="2"/>
        <w:rPr>
          <w:rFonts w:ascii="Franklin Gothic Demi" w:eastAsia="Times New Roman" w:hAnsi="Franklin Gothic Demi" w:cs="Times New Roman"/>
          <w:caps/>
          <w:color w:val="auto"/>
          <w:sz w:val="32"/>
          <w:szCs w:val="24"/>
        </w:rPr>
      </w:pPr>
      <w:r>
        <w:rPr>
          <w:rFonts w:ascii="Franklin Gothic Demi" w:eastAsia="Times New Roman" w:hAnsi="Franklin Gothic Demi" w:cs="Times New Roman"/>
          <w:caps/>
          <w:color w:val="auto"/>
          <w:sz w:val="32"/>
          <w:szCs w:val="24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Tr="00564951">
        <w:tc>
          <w:tcPr>
            <w:tcW w:w="4680" w:type="dxa"/>
          </w:tcPr>
          <w:p w:rsidR="007A1864" w:rsidRPr="003865A1" w:rsidRDefault="007A1864" w:rsidP="007A1864">
            <w:pPr>
              <w:pStyle w:val="ListBullet"/>
              <w:numPr>
                <w:ilvl w:val="0"/>
                <w:numId w:val="4"/>
              </w:numPr>
              <w:rPr>
                <w:rFonts w:asciiTheme="majorHAnsi" w:hAnsiTheme="majorHAnsi"/>
                <w:color w:val="auto"/>
              </w:rPr>
            </w:pPr>
            <w:r w:rsidRPr="003865A1">
              <w:rPr>
                <w:rFonts w:asciiTheme="majorHAnsi" w:hAnsiTheme="majorHAnsi"/>
                <w:color w:val="auto"/>
              </w:rPr>
              <w:t>Programming languag</w:t>
            </w:r>
            <w:r w:rsidR="00267565">
              <w:rPr>
                <w:rFonts w:asciiTheme="majorHAnsi" w:hAnsiTheme="majorHAnsi"/>
                <w:color w:val="auto"/>
              </w:rPr>
              <w:t>es: C, C++, C#, Java</w:t>
            </w:r>
            <w:r w:rsidRPr="003865A1">
              <w:rPr>
                <w:rFonts w:asciiTheme="majorHAnsi" w:hAnsiTheme="majorHAnsi"/>
                <w:color w:val="auto"/>
              </w:rPr>
              <w:t>.</w:t>
            </w:r>
          </w:p>
          <w:p w:rsidR="007A1864" w:rsidRPr="003865A1" w:rsidRDefault="007A1864" w:rsidP="007A1864">
            <w:pPr>
              <w:pStyle w:val="ListBullet"/>
              <w:numPr>
                <w:ilvl w:val="0"/>
                <w:numId w:val="4"/>
              </w:numPr>
              <w:rPr>
                <w:rFonts w:asciiTheme="majorHAnsi" w:hAnsiTheme="majorHAnsi"/>
                <w:color w:val="auto"/>
              </w:rPr>
            </w:pPr>
            <w:r w:rsidRPr="003865A1">
              <w:rPr>
                <w:rFonts w:asciiTheme="majorHAnsi" w:hAnsiTheme="majorHAnsi"/>
                <w:color w:val="auto"/>
              </w:rPr>
              <w:t>Database: Access</w:t>
            </w:r>
            <w:r w:rsidR="002A4244">
              <w:rPr>
                <w:rFonts w:asciiTheme="majorHAnsi" w:hAnsiTheme="majorHAnsi"/>
                <w:color w:val="auto"/>
              </w:rPr>
              <w:t>,My sql,oracle</w:t>
            </w:r>
          </w:p>
          <w:p w:rsidR="007A1864" w:rsidRPr="003865A1" w:rsidRDefault="007A1864" w:rsidP="007A1864">
            <w:pPr>
              <w:pStyle w:val="ListBullet"/>
              <w:numPr>
                <w:ilvl w:val="0"/>
                <w:numId w:val="4"/>
              </w:numPr>
              <w:rPr>
                <w:rFonts w:asciiTheme="majorHAnsi" w:hAnsiTheme="majorHAnsi"/>
                <w:color w:val="auto"/>
              </w:rPr>
            </w:pPr>
            <w:r w:rsidRPr="003865A1">
              <w:rPr>
                <w:rFonts w:asciiTheme="majorHAnsi" w:hAnsiTheme="majorHAnsi"/>
                <w:color w:val="auto"/>
              </w:rPr>
              <w:t>Well versed in cloud computing (Microsoft Azure)</w:t>
            </w:r>
          </w:p>
          <w:p w:rsidR="00752315" w:rsidRPr="003865A1" w:rsidRDefault="00752315" w:rsidP="007A1864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7A1864" w:rsidRPr="003865A1" w:rsidRDefault="007A1864" w:rsidP="007A1864">
            <w:pPr>
              <w:pStyle w:val="ListBullet"/>
              <w:rPr>
                <w:rFonts w:asciiTheme="majorHAnsi" w:hAnsiTheme="majorHAnsi"/>
                <w:color w:val="auto"/>
              </w:rPr>
            </w:pPr>
            <w:r w:rsidRPr="003865A1">
              <w:rPr>
                <w:rFonts w:asciiTheme="majorHAnsi" w:hAnsiTheme="majorHAnsi"/>
                <w:color w:val="auto"/>
              </w:rPr>
              <w:t>Web development:HTML,CSS,</w:t>
            </w:r>
            <w:r w:rsidR="0044317A">
              <w:rPr>
                <w:rFonts w:asciiTheme="majorHAnsi" w:hAnsiTheme="majorHAnsi"/>
                <w:color w:val="auto"/>
              </w:rPr>
              <w:t>PHP</w:t>
            </w:r>
          </w:p>
          <w:p w:rsidR="007A1864" w:rsidRPr="003865A1" w:rsidRDefault="007A1864" w:rsidP="007A1864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color w:val="auto"/>
              </w:rPr>
            </w:pPr>
            <w:r w:rsidRPr="003865A1">
              <w:rPr>
                <w:rFonts w:asciiTheme="majorHAnsi" w:hAnsiTheme="majorHAnsi"/>
                <w:color w:val="auto"/>
              </w:rPr>
              <w:t>Bootstrap</w:t>
            </w:r>
            <w:r w:rsidR="00267565">
              <w:rPr>
                <w:rFonts w:asciiTheme="majorHAnsi" w:hAnsiTheme="majorHAnsi"/>
                <w:color w:val="auto"/>
              </w:rPr>
              <w:t>,Javascript</w:t>
            </w:r>
            <w:r w:rsidR="0044317A">
              <w:rPr>
                <w:rFonts w:asciiTheme="majorHAnsi" w:hAnsiTheme="majorHAnsi"/>
                <w:color w:val="auto"/>
              </w:rPr>
              <w:t>,Jquery</w:t>
            </w:r>
          </w:p>
          <w:p w:rsidR="007A1864" w:rsidRPr="003865A1" w:rsidRDefault="007A1864" w:rsidP="007A1864">
            <w:pPr>
              <w:pStyle w:val="ListBullet"/>
              <w:rPr>
                <w:rFonts w:asciiTheme="majorHAnsi" w:hAnsiTheme="majorHAnsi"/>
                <w:color w:val="auto"/>
              </w:rPr>
            </w:pPr>
            <w:r w:rsidRPr="003865A1">
              <w:rPr>
                <w:rFonts w:asciiTheme="majorHAnsi" w:hAnsiTheme="majorHAnsi"/>
                <w:color w:val="auto"/>
              </w:rPr>
              <w:t>Game  Development: Unity3d</w:t>
            </w:r>
          </w:p>
          <w:p w:rsidR="007A1864" w:rsidRPr="003865A1" w:rsidRDefault="007A1864" w:rsidP="007A1864">
            <w:pPr>
              <w:pStyle w:val="ListBullet"/>
              <w:rPr>
                <w:rFonts w:asciiTheme="majorHAnsi" w:hAnsiTheme="majorHAnsi"/>
                <w:color w:val="auto"/>
              </w:rPr>
            </w:pPr>
            <w:r w:rsidRPr="003865A1">
              <w:rPr>
                <w:rFonts w:asciiTheme="majorHAnsi" w:hAnsiTheme="majorHAnsi"/>
                <w:color w:val="auto"/>
              </w:rPr>
              <w:t>Graphics:Blender,Magicavoxel</w:t>
            </w:r>
          </w:p>
          <w:p w:rsidR="00752315" w:rsidRPr="003865A1" w:rsidRDefault="007A1864" w:rsidP="007A1864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color w:val="auto"/>
              </w:rPr>
            </w:pPr>
            <w:r w:rsidRPr="003865A1">
              <w:rPr>
                <w:rFonts w:asciiTheme="majorHAnsi" w:hAnsiTheme="majorHAnsi"/>
                <w:color w:val="auto"/>
              </w:rPr>
              <w:t>,Adobe Photoshop</w:t>
            </w:r>
          </w:p>
        </w:tc>
      </w:tr>
    </w:tbl>
    <w:p w:rsidR="0070237E" w:rsidRPr="00281E23" w:rsidRDefault="00281E23" w:rsidP="00281E23">
      <w:pPr>
        <w:keepNext/>
        <w:keepLines/>
        <w:pBdr>
          <w:bottom w:val="single" w:sz="48" w:space="1" w:color="EA4E4E"/>
        </w:pBdr>
        <w:spacing w:after="160" w:line="259" w:lineRule="auto"/>
        <w:ind w:right="-828"/>
        <w:contextualSpacing/>
        <w:outlineLvl w:val="2"/>
        <w:rPr>
          <w:rFonts w:ascii="Franklin Gothic Demi" w:eastAsia="Times New Roman" w:hAnsi="Franklin Gothic Demi" w:cs="Times New Roman"/>
          <w:caps/>
          <w:color w:val="auto"/>
          <w:sz w:val="32"/>
          <w:szCs w:val="24"/>
        </w:rPr>
      </w:pPr>
      <w:r>
        <w:rPr>
          <w:rFonts w:ascii="Franklin Gothic Demi" w:eastAsia="Times New Roman" w:hAnsi="Franklin Gothic Demi" w:cs="Times New Roman"/>
          <w:caps/>
          <w:color w:val="auto"/>
          <w:sz w:val="32"/>
          <w:szCs w:val="24"/>
        </w:rPr>
        <w:t>education</w:t>
      </w:r>
    </w:p>
    <w:p w:rsidR="0070237E" w:rsidRDefault="00A44D90" w:rsidP="0070237E">
      <w:pPr>
        <w:pStyle w:val="Heading3"/>
      </w:pPr>
      <w:r>
        <w:t>november 2021</w:t>
      </w:r>
    </w:p>
    <w:p w:rsidR="0070237E" w:rsidRPr="00513EFC" w:rsidRDefault="0044317A" w:rsidP="00513EFC">
      <w:pPr>
        <w:pStyle w:val="Heading2"/>
      </w:pPr>
      <w:r>
        <w:rPr>
          <w:color w:val="002060"/>
        </w:rPr>
        <w:t xml:space="preserve">Currently enrolled in </w:t>
      </w:r>
      <w:bookmarkStart w:id="0" w:name="_GoBack"/>
      <w:bookmarkEnd w:id="0"/>
      <w:r w:rsidR="00A44D90" w:rsidRPr="003865A1">
        <w:rPr>
          <w:color w:val="002060"/>
        </w:rPr>
        <w:t>BESE</w:t>
      </w:r>
      <w:r w:rsidR="00E03F71" w:rsidRPr="003865A1">
        <w:rPr>
          <w:color w:val="002060"/>
        </w:rPr>
        <w:t xml:space="preserve"> </w:t>
      </w:r>
      <w:r w:rsidR="0095272C" w:rsidRPr="003865A1">
        <w:rPr>
          <w:color w:val="002060"/>
        </w:rPr>
        <w:t>/</w:t>
      </w:r>
      <w:r w:rsidR="0070237E" w:rsidRPr="003865A1">
        <w:rPr>
          <w:color w:val="002060"/>
        </w:rPr>
        <w:t xml:space="preserve"> </w:t>
      </w:r>
      <w:r w:rsidR="00A44D90">
        <w:rPr>
          <w:rStyle w:val="Emphasis"/>
        </w:rPr>
        <w:t>NED University of Engineering and Technology</w:t>
      </w:r>
    </w:p>
    <w:p w:rsidR="0070237E" w:rsidRPr="003865A1" w:rsidRDefault="00A57A71" w:rsidP="0070237E">
      <w:pPr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 xml:space="preserve"> Current </w:t>
      </w:r>
      <w:r w:rsidR="00A44D90" w:rsidRPr="003865A1">
        <w:rPr>
          <w:rFonts w:asciiTheme="majorHAnsi" w:hAnsiTheme="majorHAnsi"/>
          <w:color w:val="auto"/>
        </w:rPr>
        <w:t>CGPA</w:t>
      </w:r>
      <w:r>
        <w:rPr>
          <w:rFonts w:asciiTheme="majorHAnsi" w:hAnsiTheme="majorHAnsi"/>
          <w:color w:val="auto"/>
        </w:rPr>
        <w:t>: 3.9</w:t>
      </w:r>
    </w:p>
    <w:p w:rsidR="0070237E" w:rsidRDefault="00A44D90" w:rsidP="0070237E">
      <w:pPr>
        <w:pStyle w:val="Heading3"/>
      </w:pPr>
      <w:r>
        <w:t>august</w:t>
      </w:r>
      <w:r w:rsidR="0070237E">
        <w:t xml:space="preserve"> </w:t>
      </w:r>
      <w:r>
        <w:t>2017</w:t>
      </w:r>
    </w:p>
    <w:p w:rsidR="0070237E" w:rsidRDefault="00A44D90" w:rsidP="0070237E">
      <w:pPr>
        <w:pStyle w:val="Heading2"/>
        <w:rPr>
          <w:rStyle w:val="Emphasis"/>
        </w:rPr>
      </w:pPr>
      <w:r w:rsidRPr="003865A1">
        <w:rPr>
          <w:color w:val="002060"/>
        </w:rPr>
        <w:t>Intermediate</w:t>
      </w:r>
      <w:r w:rsidR="00E03F71" w:rsidRPr="003865A1">
        <w:rPr>
          <w:color w:val="002060"/>
        </w:rPr>
        <w:t xml:space="preserve"> </w:t>
      </w:r>
      <w:r w:rsidR="0095272C" w:rsidRPr="003865A1">
        <w:rPr>
          <w:color w:val="002060"/>
        </w:rPr>
        <w:t>/</w:t>
      </w:r>
      <w:r w:rsidR="0070237E" w:rsidRPr="003865A1">
        <w:rPr>
          <w:color w:val="002060"/>
        </w:rPr>
        <w:t xml:space="preserve"> </w:t>
      </w:r>
      <w:r>
        <w:rPr>
          <w:rStyle w:val="Emphasis"/>
        </w:rPr>
        <w:t>BAMM PECHS Government College for Women</w:t>
      </w:r>
    </w:p>
    <w:p w:rsidR="00A44D90" w:rsidRPr="003865A1" w:rsidRDefault="00A44D90" w:rsidP="0070237E">
      <w:pPr>
        <w:pStyle w:val="Heading2"/>
        <w:rPr>
          <w:rStyle w:val="Emphasis"/>
          <w:b w:val="0"/>
          <w:color w:val="auto"/>
          <w:sz w:val="22"/>
          <w:szCs w:val="22"/>
        </w:rPr>
      </w:pPr>
      <w:r w:rsidRPr="003865A1">
        <w:rPr>
          <w:rStyle w:val="Emphasis"/>
          <w:b w:val="0"/>
          <w:color w:val="auto"/>
          <w:sz w:val="22"/>
          <w:szCs w:val="22"/>
        </w:rPr>
        <w:t>Group: pre-engineering</w:t>
      </w:r>
    </w:p>
    <w:p w:rsidR="00A44D90" w:rsidRPr="003865A1" w:rsidRDefault="003865A1" w:rsidP="0070237E">
      <w:pPr>
        <w:pStyle w:val="Heading2"/>
        <w:rPr>
          <w:rStyle w:val="Emphasis"/>
          <w:b w:val="0"/>
          <w:color w:val="auto"/>
          <w:sz w:val="22"/>
          <w:szCs w:val="22"/>
        </w:rPr>
      </w:pPr>
      <w:r w:rsidRPr="003865A1">
        <w:rPr>
          <w:rStyle w:val="Emphasis"/>
          <w:b w:val="0"/>
          <w:color w:val="auto"/>
          <w:sz w:val="22"/>
          <w:szCs w:val="22"/>
        </w:rPr>
        <w:t>Percentage: 85</w:t>
      </w:r>
      <w:r w:rsidR="00A44D90" w:rsidRPr="003865A1">
        <w:rPr>
          <w:rStyle w:val="Emphasis"/>
          <w:b w:val="0"/>
          <w:color w:val="auto"/>
          <w:sz w:val="22"/>
          <w:szCs w:val="22"/>
        </w:rPr>
        <w:t>%</w:t>
      </w:r>
    </w:p>
    <w:p w:rsidR="00A44D90" w:rsidRDefault="00A44D90" w:rsidP="0070237E">
      <w:pPr>
        <w:pStyle w:val="Heading2"/>
      </w:pPr>
    </w:p>
    <w:p w:rsidR="00A44D90" w:rsidRDefault="00A44D90" w:rsidP="00A44D90">
      <w:pPr>
        <w:pStyle w:val="Heading2"/>
        <w:rPr>
          <w:rStyle w:val="Emphasis"/>
        </w:rPr>
      </w:pPr>
      <w:r w:rsidRPr="003865A1">
        <w:rPr>
          <w:color w:val="002060"/>
        </w:rPr>
        <w:t xml:space="preserve">Matric/ </w:t>
      </w:r>
      <w:r>
        <w:rPr>
          <w:rStyle w:val="Emphasis"/>
        </w:rPr>
        <w:t>Metropolis Academy campus 3</w:t>
      </w:r>
    </w:p>
    <w:p w:rsidR="00A44D90" w:rsidRPr="003865A1" w:rsidRDefault="00A44D90" w:rsidP="00A44D90">
      <w:pPr>
        <w:pStyle w:val="Heading2"/>
        <w:rPr>
          <w:rStyle w:val="Emphasis"/>
          <w:b w:val="0"/>
          <w:color w:val="auto"/>
          <w:sz w:val="22"/>
          <w:szCs w:val="22"/>
        </w:rPr>
      </w:pPr>
      <w:r w:rsidRPr="003865A1">
        <w:rPr>
          <w:rStyle w:val="Emphasis"/>
          <w:b w:val="0"/>
          <w:color w:val="auto"/>
          <w:sz w:val="22"/>
          <w:szCs w:val="22"/>
        </w:rPr>
        <w:t>Group: compute science</w:t>
      </w:r>
    </w:p>
    <w:p w:rsidR="00281E23" w:rsidRPr="00D50D2A" w:rsidRDefault="003865A1" w:rsidP="00D50D2A">
      <w:pPr>
        <w:pStyle w:val="Heading2"/>
        <w:rPr>
          <w:b w:val="0"/>
          <w:iCs/>
          <w:color w:val="auto"/>
          <w:sz w:val="22"/>
          <w:szCs w:val="22"/>
        </w:rPr>
      </w:pPr>
      <w:r w:rsidRPr="003865A1">
        <w:rPr>
          <w:rStyle w:val="Emphasis"/>
          <w:b w:val="0"/>
          <w:color w:val="auto"/>
          <w:sz w:val="22"/>
          <w:szCs w:val="22"/>
        </w:rPr>
        <w:t>Percentage: 86</w:t>
      </w:r>
      <w:r w:rsidR="00281E23" w:rsidRPr="003865A1">
        <w:rPr>
          <w:rStyle w:val="Emphasis"/>
          <w:b w:val="0"/>
          <w:color w:val="auto"/>
          <w:sz w:val="22"/>
          <w:szCs w:val="22"/>
        </w:rPr>
        <w:t>%</w:t>
      </w:r>
    </w:p>
    <w:p w:rsidR="00281E23" w:rsidRDefault="00281E23" w:rsidP="00A44D90">
      <w:pPr>
        <w:pStyle w:val="Heading1"/>
      </w:pPr>
    </w:p>
    <w:p w:rsidR="00281E23" w:rsidRPr="00281E23" w:rsidRDefault="00281E23" w:rsidP="00281E23">
      <w:pPr>
        <w:keepNext/>
        <w:keepLines/>
        <w:pBdr>
          <w:bottom w:val="single" w:sz="48" w:space="1" w:color="EA4E4E"/>
        </w:pBdr>
        <w:spacing w:after="160" w:line="259" w:lineRule="auto"/>
        <w:ind w:right="-828"/>
        <w:contextualSpacing/>
        <w:outlineLvl w:val="2"/>
        <w:rPr>
          <w:rFonts w:ascii="Franklin Gothic Demi" w:eastAsia="Times New Roman" w:hAnsi="Franklin Gothic Demi" w:cs="Times New Roman"/>
          <w:caps/>
          <w:color w:val="auto"/>
          <w:sz w:val="32"/>
          <w:szCs w:val="24"/>
        </w:rPr>
      </w:pPr>
      <w:r>
        <w:rPr>
          <w:rFonts w:ascii="Franklin Gothic Demi" w:eastAsia="Times New Roman" w:hAnsi="Franklin Gothic Demi" w:cs="Times New Roman"/>
          <w:caps/>
          <w:color w:val="auto"/>
          <w:sz w:val="32"/>
          <w:szCs w:val="24"/>
        </w:rPr>
        <w:lastRenderedPageBreak/>
        <w:t>Achievements and projects</w:t>
      </w:r>
    </w:p>
    <w:p w:rsidR="00267565" w:rsidRPr="00267565" w:rsidRDefault="00267565" w:rsidP="00267565">
      <w:pPr>
        <w:keepNext/>
        <w:keepLines/>
        <w:spacing w:before="200" w:after="0" w:line="259" w:lineRule="auto"/>
        <w:contextualSpacing/>
        <w:outlineLvl w:val="3"/>
        <w:rPr>
          <w:rFonts w:ascii="Franklin Gothic Demi" w:eastAsia="Times New Roman" w:hAnsi="Franklin Gothic Demi" w:cs="Times New Roman"/>
          <w:iCs/>
          <w:caps/>
          <w:color w:val="auto"/>
          <w:sz w:val="24"/>
        </w:rPr>
      </w:pPr>
      <w:r>
        <w:rPr>
          <w:rFonts w:ascii="Franklin Gothic Demi" w:eastAsia="Times New Roman" w:hAnsi="Franklin Gothic Demi" w:cs="Times New Roman"/>
          <w:iCs/>
          <w:caps/>
          <w:color w:val="auto"/>
          <w:sz w:val="24"/>
        </w:rPr>
        <w:t>CURRENTLY WORKING</w:t>
      </w:r>
      <w:r w:rsidR="00B53CA3">
        <w:rPr>
          <w:rFonts w:ascii="Franklin Gothic Demi" w:eastAsia="Times New Roman" w:hAnsi="Franklin Gothic Demi" w:cs="Times New Roman"/>
          <w:iCs/>
          <w:caps/>
          <w:color w:val="auto"/>
          <w:sz w:val="24"/>
        </w:rPr>
        <w:t xml:space="preserve"> ON</w:t>
      </w:r>
      <w:r>
        <w:rPr>
          <w:rFonts w:ascii="Franklin Gothic Demi" w:eastAsia="Times New Roman" w:hAnsi="Franklin Gothic Demi" w:cs="Times New Roman"/>
          <w:iCs/>
          <w:caps/>
          <w:color w:val="auto"/>
          <w:sz w:val="24"/>
        </w:rPr>
        <w:t>• ECOMMERCE WEBSITe</w:t>
      </w:r>
    </w:p>
    <w:p w:rsidR="00267565" w:rsidRPr="00281E23" w:rsidRDefault="00267565" w:rsidP="00267565">
      <w:pPr>
        <w:keepNext/>
        <w:keepLines/>
        <w:spacing w:before="200" w:after="0" w:line="259" w:lineRule="auto"/>
        <w:contextualSpacing/>
        <w:outlineLvl w:val="3"/>
        <w:rPr>
          <w:rFonts w:ascii="Rockwell" w:eastAsia="Times New Roman" w:hAnsi="Rockwell" w:cs="Times New Roman"/>
          <w:iCs/>
          <w:caps/>
          <w:color w:val="auto"/>
        </w:rPr>
      </w:pPr>
      <w:r>
        <w:rPr>
          <w:rFonts w:ascii="Rockwell" w:eastAsia="Times New Roman" w:hAnsi="Rockwell" w:cs="Times New Roman"/>
          <w:iCs/>
          <w:caps/>
          <w:color w:val="auto"/>
        </w:rPr>
        <w:t xml:space="preserve">SOFTWARE: </w:t>
      </w:r>
      <w:r w:rsidR="00B53CA3">
        <w:rPr>
          <w:rFonts w:ascii="Rockwell" w:eastAsia="Times New Roman" w:hAnsi="Rockwell" w:cs="Times New Roman"/>
          <w:iCs/>
          <w:caps/>
          <w:color w:val="auto"/>
        </w:rPr>
        <w:t>htML,CSS,JAVASCRIPT,</w:t>
      </w:r>
      <w:r w:rsidR="00736749">
        <w:rPr>
          <w:rFonts w:ascii="Rockwell" w:eastAsia="Times New Roman" w:hAnsi="Rockwell" w:cs="Times New Roman"/>
          <w:iCs/>
          <w:caps/>
          <w:color w:val="auto"/>
        </w:rPr>
        <w:t xml:space="preserve">bootstrap, </w:t>
      </w:r>
      <w:r w:rsidR="00B53CA3">
        <w:rPr>
          <w:rFonts w:ascii="Rockwell" w:eastAsia="Times New Roman" w:hAnsi="Rockwell" w:cs="Times New Roman"/>
          <w:iCs/>
          <w:caps/>
          <w:color w:val="auto"/>
        </w:rPr>
        <w:t>PHP,SQL</w:t>
      </w:r>
    </w:p>
    <w:p w:rsidR="00267565" w:rsidRDefault="00267565" w:rsidP="003865A1">
      <w:pPr>
        <w:keepNext/>
        <w:keepLines/>
        <w:spacing w:before="200" w:after="0" w:line="259" w:lineRule="auto"/>
        <w:contextualSpacing/>
        <w:outlineLvl w:val="3"/>
        <w:rPr>
          <w:rFonts w:ascii="Franklin Gothic Demi" w:eastAsia="Times New Roman" w:hAnsi="Franklin Gothic Demi" w:cs="Times New Roman"/>
          <w:iCs/>
          <w:caps/>
          <w:color w:val="auto"/>
          <w:sz w:val="24"/>
        </w:rPr>
      </w:pPr>
    </w:p>
    <w:p w:rsidR="00281E23" w:rsidRPr="00281E23" w:rsidRDefault="00267565" w:rsidP="003865A1">
      <w:pPr>
        <w:keepNext/>
        <w:keepLines/>
        <w:spacing w:before="200" w:after="0" w:line="259" w:lineRule="auto"/>
        <w:contextualSpacing/>
        <w:outlineLvl w:val="3"/>
        <w:rPr>
          <w:rFonts w:ascii="Franklin Gothic Demi" w:eastAsia="Times New Roman" w:hAnsi="Franklin Gothic Demi" w:cs="Times New Roman"/>
          <w:iCs/>
          <w:caps/>
          <w:color w:val="auto"/>
          <w:sz w:val="24"/>
        </w:rPr>
      </w:pPr>
      <w:r>
        <w:rPr>
          <w:rFonts w:ascii="Franklin Gothic Demi" w:eastAsia="Times New Roman" w:hAnsi="Franklin Gothic Demi" w:cs="Times New Roman"/>
          <w:iCs/>
          <w:caps/>
          <w:color w:val="auto"/>
          <w:sz w:val="24"/>
        </w:rPr>
        <w:t>PHOBIA</w:t>
      </w:r>
      <w:r w:rsidR="00281E23" w:rsidRPr="00281E23">
        <w:rPr>
          <w:rFonts w:ascii="Franklin Gothic Demi" w:eastAsia="Times New Roman" w:hAnsi="Franklin Gothic Demi" w:cs="Times New Roman"/>
          <w:iCs/>
          <w:caps/>
          <w:color w:val="auto"/>
          <w:sz w:val="24"/>
        </w:rPr>
        <w:t>• virtual reality app</w:t>
      </w:r>
    </w:p>
    <w:p w:rsidR="00281E23" w:rsidRPr="00281E23" w:rsidRDefault="00281E23" w:rsidP="003865A1">
      <w:pPr>
        <w:keepNext/>
        <w:keepLines/>
        <w:spacing w:before="200" w:after="0" w:line="259" w:lineRule="auto"/>
        <w:contextualSpacing/>
        <w:outlineLvl w:val="3"/>
        <w:rPr>
          <w:rFonts w:ascii="Rockwell" w:eastAsia="Times New Roman" w:hAnsi="Rockwell" w:cs="Times New Roman"/>
          <w:iCs/>
          <w:caps/>
          <w:color w:val="auto"/>
        </w:rPr>
      </w:pPr>
      <w:r w:rsidRPr="00281E23">
        <w:rPr>
          <w:rFonts w:ascii="Rockwell" w:eastAsia="Times New Roman" w:hAnsi="Rockwell" w:cs="Times New Roman"/>
          <w:iCs/>
          <w:caps/>
          <w:color w:val="auto"/>
        </w:rPr>
        <w:t>duration: 3 months</w:t>
      </w:r>
    </w:p>
    <w:p w:rsidR="00281E23" w:rsidRPr="00281E23" w:rsidRDefault="00281E23" w:rsidP="003865A1">
      <w:pPr>
        <w:keepNext/>
        <w:keepLines/>
        <w:spacing w:before="200" w:after="0" w:line="259" w:lineRule="auto"/>
        <w:contextualSpacing/>
        <w:outlineLvl w:val="3"/>
        <w:rPr>
          <w:rFonts w:ascii="Rockwell" w:eastAsia="Times New Roman" w:hAnsi="Rockwell" w:cs="Times New Roman"/>
          <w:iCs/>
          <w:caps/>
          <w:color w:val="auto"/>
        </w:rPr>
      </w:pPr>
      <w:r w:rsidRPr="00281E23">
        <w:rPr>
          <w:rFonts w:ascii="Rockwell" w:eastAsia="Times New Roman" w:hAnsi="Rockwell" w:cs="Times New Roman"/>
          <w:iCs/>
          <w:caps/>
          <w:color w:val="auto"/>
        </w:rPr>
        <w:t>SOFTWARE: Unity 3d+C#</w:t>
      </w:r>
    </w:p>
    <w:p w:rsidR="00281E23" w:rsidRPr="00281E23" w:rsidRDefault="00281E23" w:rsidP="00281E23">
      <w:pPr>
        <w:keepNext/>
        <w:keepLines/>
        <w:spacing w:before="200" w:after="0" w:line="259" w:lineRule="auto"/>
        <w:ind w:left="165"/>
        <w:contextualSpacing/>
        <w:outlineLvl w:val="3"/>
        <w:rPr>
          <w:rFonts w:ascii="Franklin Gothic Demi" w:eastAsia="Times New Roman" w:hAnsi="Franklin Gothic Demi" w:cs="Times New Roman"/>
          <w:iCs/>
          <w:caps/>
          <w:color w:val="auto"/>
          <w:sz w:val="24"/>
        </w:rPr>
      </w:pPr>
    </w:p>
    <w:p w:rsidR="00281E23" w:rsidRPr="00281E23" w:rsidRDefault="00281E23" w:rsidP="003865A1">
      <w:pPr>
        <w:keepNext/>
        <w:keepLines/>
        <w:spacing w:before="200" w:after="0" w:line="259" w:lineRule="auto"/>
        <w:contextualSpacing/>
        <w:outlineLvl w:val="3"/>
        <w:rPr>
          <w:rFonts w:ascii="Franklin Gothic Demi" w:eastAsia="Times New Roman" w:hAnsi="Franklin Gothic Demi" w:cs="Times New Roman"/>
          <w:iCs/>
          <w:caps/>
          <w:color w:val="auto"/>
          <w:sz w:val="24"/>
        </w:rPr>
      </w:pPr>
      <w:r w:rsidRPr="00281E23">
        <w:rPr>
          <w:rFonts w:ascii="Franklin Gothic Demi" w:eastAsia="Times New Roman" w:hAnsi="Franklin Gothic Demi" w:cs="Times New Roman"/>
          <w:iCs/>
          <w:caps/>
          <w:color w:val="auto"/>
          <w:sz w:val="24"/>
        </w:rPr>
        <w:t>Ball ROll• 3D Game</w:t>
      </w:r>
    </w:p>
    <w:p w:rsidR="00281E23" w:rsidRPr="00281E23" w:rsidRDefault="00281E23" w:rsidP="003865A1">
      <w:pPr>
        <w:keepNext/>
        <w:keepLines/>
        <w:spacing w:before="200" w:after="0" w:line="259" w:lineRule="auto"/>
        <w:contextualSpacing/>
        <w:outlineLvl w:val="3"/>
        <w:rPr>
          <w:rFonts w:ascii="Rockwell" w:eastAsia="Times New Roman" w:hAnsi="Rockwell" w:cs="Times New Roman"/>
          <w:iCs/>
          <w:caps/>
          <w:color w:val="auto"/>
        </w:rPr>
      </w:pPr>
      <w:r w:rsidRPr="00281E23">
        <w:rPr>
          <w:rFonts w:ascii="Rockwell" w:eastAsia="Times New Roman" w:hAnsi="Rockwell" w:cs="Times New Roman"/>
          <w:iCs/>
          <w:caps/>
          <w:color w:val="auto"/>
        </w:rPr>
        <w:t>duration: 3 months</w:t>
      </w:r>
    </w:p>
    <w:p w:rsidR="00281E23" w:rsidRPr="00281E23" w:rsidRDefault="00281E23" w:rsidP="003865A1">
      <w:pPr>
        <w:keepNext/>
        <w:keepLines/>
        <w:spacing w:before="200" w:after="0" w:line="259" w:lineRule="auto"/>
        <w:contextualSpacing/>
        <w:outlineLvl w:val="3"/>
        <w:rPr>
          <w:rFonts w:ascii="Rockwell" w:eastAsia="Times New Roman" w:hAnsi="Rockwell" w:cs="Times New Roman"/>
          <w:iCs/>
          <w:caps/>
          <w:color w:val="auto"/>
        </w:rPr>
      </w:pPr>
      <w:r w:rsidRPr="00281E23">
        <w:rPr>
          <w:rFonts w:ascii="Rockwell" w:eastAsia="Times New Roman" w:hAnsi="Rockwell" w:cs="Times New Roman"/>
          <w:iCs/>
          <w:caps/>
          <w:color w:val="auto"/>
        </w:rPr>
        <w:t>SOFTWARE: Unity 3d+C#</w:t>
      </w:r>
    </w:p>
    <w:p w:rsidR="00281E23" w:rsidRPr="00281E23" w:rsidRDefault="00281E23" w:rsidP="003865A1">
      <w:pPr>
        <w:keepNext/>
        <w:keepLines/>
        <w:spacing w:before="200" w:after="0" w:line="259" w:lineRule="auto"/>
        <w:contextualSpacing/>
        <w:outlineLvl w:val="3"/>
        <w:rPr>
          <w:rFonts w:ascii="Franklin Gothic Demi" w:eastAsia="Times New Roman" w:hAnsi="Franklin Gothic Demi" w:cs="Times New Roman"/>
          <w:iCs/>
          <w:caps/>
          <w:color w:val="auto"/>
          <w:sz w:val="24"/>
        </w:rPr>
      </w:pPr>
      <w:r w:rsidRPr="00281E23">
        <w:rPr>
          <w:rFonts w:ascii="Franklin Gothic Demi" w:eastAsia="Times New Roman" w:hAnsi="Franklin Gothic Demi" w:cs="Times New Roman"/>
          <w:iCs/>
          <w:caps/>
          <w:color w:val="auto"/>
          <w:sz w:val="24"/>
        </w:rPr>
        <w:t>AwARD:</w:t>
      </w:r>
    </w:p>
    <w:p w:rsidR="00281E23" w:rsidRPr="00281E23" w:rsidRDefault="00281E23" w:rsidP="003865A1">
      <w:pPr>
        <w:keepNext/>
        <w:keepLines/>
        <w:spacing w:before="200" w:after="0" w:line="259" w:lineRule="auto"/>
        <w:contextualSpacing/>
        <w:outlineLvl w:val="3"/>
        <w:rPr>
          <w:rFonts w:ascii="Rockwell" w:eastAsia="Times New Roman" w:hAnsi="Rockwell" w:cs="Times New Roman"/>
          <w:iCs/>
          <w:caps/>
          <w:color w:val="auto"/>
        </w:rPr>
      </w:pPr>
      <w:r w:rsidRPr="00281E23">
        <w:rPr>
          <w:rFonts w:ascii="Rockwell" w:eastAsia="Times New Roman" w:hAnsi="Rockwell" w:cs="Times New Roman"/>
          <w:iCs/>
          <w:color w:val="auto"/>
          <w:sz w:val="24"/>
        </w:rPr>
        <w:t xml:space="preserve">Got the best project award for the 3d game </w:t>
      </w:r>
    </w:p>
    <w:p w:rsidR="00281E23" w:rsidRPr="00281E23" w:rsidRDefault="00281E23" w:rsidP="00281E23">
      <w:pPr>
        <w:keepNext/>
        <w:keepLines/>
        <w:spacing w:before="200" w:after="0" w:line="259" w:lineRule="auto"/>
        <w:contextualSpacing/>
        <w:outlineLvl w:val="3"/>
        <w:rPr>
          <w:rFonts w:ascii="Rockwell" w:eastAsia="Times New Roman" w:hAnsi="Rockwell" w:cs="Times New Roman"/>
          <w:iCs/>
          <w:color w:val="auto"/>
          <w:sz w:val="24"/>
        </w:rPr>
      </w:pPr>
    </w:p>
    <w:p w:rsidR="00267565" w:rsidRDefault="00281E23" w:rsidP="003865A1">
      <w:pPr>
        <w:keepNext/>
        <w:keepLines/>
        <w:spacing w:before="200" w:after="0" w:line="259" w:lineRule="auto"/>
        <w:contextualSpacing/>
        <w:outlineLvl w:val="3"/>
        <w:rPr>
          <w:rFonts w:ascii="Franklin Gothic Demi" w:eastAsia="Times New Roman" w:hAnsi="Franklin Gothic Demi" w:cs="Times New Roman"/>
          <w:iCs/>
          <w:caps/>
          <w:color w:val="auto"/>
        </w:rPr>
      </w:pPr>
      <w:r w:rsidRPr="00281E23">
        <w:rPr>
          <w:rFonts w:ascii="Franklin Gothic Demi" w:eastAsia="Times New Roman" w:hAnsi="Franklin Gothic Demi" w:cs="Times New Roman"/>
          <w:iCs/>
          <w:caps/>
          <w:color w:val="auto"/>
        </w:rPr>
        <w:t>CERTIFICATION</w:t>
      </w:r>
    </w:p>
    <w:p w:rsidR="00281E23" w:rsidRPr="00267565" w:rsidRDefault="00281E23" w:rsidP="003865A1">
      <w:pPr>
        <w:keepNext/>
        <w:keepLines/>
        <w:spacing w:before="200" w:after="0" w:line="259" w:lineRule="auto"/>
        <w:contextualSpacing/>
        <w:outlineLvl w:val="3"/>
        <w:rPr>
          <w:rFonts w:ascii="Franklin Gothic Demi" w:eastAsia="Times New Roman" w:hAnsi="Franklin Gothic Demi" w:cs="Times New Roman"/>
          <w:iCs/>
          <w:caps/>
          <w:color w:val="auto"/>
        </w:rPr>
      </w:pPr>
      <w:r w:rsidRPr="00281E23">
        <w:rPr>
          <w:rFonts w:ascii="Rockwell" w:eastAsia="Times New Roman" w:hAnsi="Rockwell" w:cs="Times New Roman"/>
          <w:iCs/>
          <w:color w:val="auto"/>
        </w:rPr>
        <w:t>training certificate of Microsoft Azure</w:t>
      </w:r>
    </w:p>
    <w:p w:rsidR="00281E23" w:rsidRDefault="00281E23" w:rsidP="003865A1">
      <w:pPr>
        <w:keepNext/>
        <w:keepLines/>
        <w:spacing w:before="200" w:after="0" w:line="259" w:lineRule="auto"/>
        <w:contextualSpacing/>
        <w:outlineLvl w:val="3"/>
        <w:rPr>
          <w:rFonts w:ascii="Rockwell" w:eastAsia="Times New Roman" w:hAnsi="Rockwell" w:cs="Times New Roman"/>
          <w:iCs/>
          <w:color w:val="auto"/>
        </w:rPr>
      </w:pPr>
      <w:r w:rsidRPr="00281E23">
        <w:rPr>
          <w:rFonts w:ascii="Rockwell" w:eastAsia="Times New Roman" w:hAnsi="Rockwell" w:cs="Times New Roman"/>
          <w:iCs/>
          <w:color w:val="auto"/>
        </w:rPr>
        <w:t>Attendee at “TECH FEST” at NED University of Engineering and Technology</w:t>
      </w:r>
    </w:p>
    <w:p w:rsidR="00B53CA3" w:rsidRDefault="00B53CA3" w:rsidP="003865A1">
      <w:pPr>
        <w:keepNext/>
        <w:keepLines/>
        <w:spacing w:before="200" w:after="0" w:line="259" w:lineRule="auto"/>
        <w:contextualSpacing/>
        <w:outlineLvl w:val="3"/>
        <w:rPr>
          <w:rFonts w:ascii="Rockwell" w:eastAsia="Times New Roman" w:hAnsi="Rockwell" w:cs="Times New Roman"/>
          <w:iCs/>
          <w:color w:val="auto"/>
        </w:rPr>
      </w:pPr>
    </w:p>
    <w:p w:rsidR="00281E23" w:rsidRPr="00281E23" w:rsidRDefault="00281E23" w:rsidP="00281E23">
      <w:pPr>
        <w:keepNext/>
        <w:keepLines/>
        <w:spacing w:before="200" w:after="0" w:line="259" w:lineRule="auto"/>
        <w:ind w:left="165"/>
        <w:contextualSpacing/>
        <w:outlineLvl w:val="3"/>
        <w:rPr>
          <w:rFonts w:ascii="Rockwell" w:eastAsia="Times New Roman" w:hAnsi="Rockwell" w:cs="Times New Roman"/>
          <w:iCs/>
          <w:caps/>
          <w:color w:val="auto"/>
        </w:rPr>
      </w:pPr>
    </w:p>
    <w:p w:rsidR="00281E23" w:rsidRPr="00281E23" w:rsidRDefault="00281E23" w:rsidP="00281E23">
      <w:pPr>
        <w:keepNext/>
        <w:keepLines/>
        <w:pBdr>
          <w:bottom w:val="single" w:sz="48" w:space="1" w:color="EA4E4E"/>
        </w:pBdr>
        <w:spacing w:after="160" w:line="259" w:lineRule="auto"/>
        <w:ind w:right="-828"/>
        <w:contextualSpacing/>
        <w:outlineLvl w:val="2"/>
        <w:rPr>
          <w:rFonts w:ascii="Franklin Gothic Demi" w:eastAsia="Times New Roman" w:hAnsi="Franklin Gothic Demi" w:cs="Times New Roman"/>
          <w:caps/>
          <w:color w:val="auto"/>
          <w:sz w:val="32"/>
          <w:szCs w:val="24"/>
        </w:rPr>
      </w:pPr>
      <w:r>
        <w:rPr>
          <w:rFonts w:ascii="Franklin Gothic Demi" w:eastAsia="Times New Roman" w:hAnsi="Franklin Gothic Demi" w:cs="Times New Roman"/>
          <w:caps/>
          <w:color w:val="auto"/>
          <w:sz w:val="32"/>
          <w:szCs w:val="24"/>
        </w:rPr>
        <w:t>Personal</w:t>
      </w:r>
      <w:r w:rsidR="003865A1">
        <w:rPr>
          <w:rFonts w:ascii="Franklin Gothic Demi" w:eastAsia="Times New Roman" w:hAnsi="Franklin Gothic Demi" w:cs="Times New Roman"/>
          <w:caps/>
          <w:color w:val="auto"/>
          <w:sz w:val="32"/>
          <w:szCs w:val="24"/>
        </w:rPr>
        <w:t>ity</w:t>
      </w:r>
      <w:r>
        <w:rPr>
          <w:rFonts w:ascii="Franklin Gothic Demi" w:eastAsia="Times New Roman" w:hAnsi="Franklin Gothic Demi" w:cs="Times New Roman"/>
          <w:caps/>
          <w:color w:val="auto"/>
          <w:sz w:val="32"/>
          <w:szCs w:val="24"/>
        </w:rPr>
        <w:t xml:space="preserve"> traits</w:t>
      </w:r>
    </w:p>
    <w:p w:rsidR="00281E23" w:rsidRPr="00281E23" w:rsidRDefault="00281E23" w:rsidP="00281E23">
      <w:pPr>
        <w:spacing w:after="0" w:line="259" w:lineRule="auto"/>
        <w:rPr>
          <w:rFonts w:ascii="Rockwell" w:eastAsia="Rockwell" w:hAnsi="Rockwell" w:cs="Times New Roman"/>
          <w:color w:val="000000"/>
          <w:sz w:val="24"/>
          <w:szCs w:val="21"/>
          <w:shd w:val="clear" w:color="auto" w:fill="FFFFFF"/>
        </w:rPr>
      </w:pPr>
      <w:r w:rsidRPr="00281E23">
        <w:rPr>
          <w:rFonts w:ascii="Rockwell" w:eastAsia="Rockwell" w:hAnsi="Rockwell" w:cs="Times New Roman"/>
          <w:color w:val="000000"/>
          <w:sz w:val="24"/>
          <w:szCs w:val="21"/>
          <w:shd w:val="clear" w:color="auto" w:fill="FFFFFF"/>
        </w:rPr>
        <w:t>Quick learner and smart worker.</w:t>
      </w:r>
      <w:r w:rsidRPr="00281E23">
        <w:rPr>
          <w:rFonts w:ascii="Rockwell" w:eastAsia="Rockwell" w:hAnsi="Rockwell" w:cs="Times New Roman"/>
          <w:color w:val="000000"/>
          <w:sz w:val="24"/>
          <w:szCs w:val="21"/>
        </w:rPr>
        <w:br/>
      </w:r>
      <w:r w:rsidRPr="00281E23">
        <w:rPr>
          <w:rFonts w:ascii="Rockwell" w:eastAsia="Rockwell" w:hAnsi="Rockwell" w:cs="Times New Roman"/>
          <w:color w:val="000000"/>
          <w:sz w:val="24"/>
          <w:szCs w:val="21"/>
          <w:shd w:val="clear" w:color="auto" w:fill="FFFFFF"/>
        </w:rPr>
        <w:t>Ability to survive in any situation.</w:t>
      </w:r>
      <w:r w:rsidRPr="00281E23">
        <w:rPr>
          <w:rFonts w:ascii="Rockwell" w:eastAsia="Rockwell" w:hAnsi="Rockwell" w:cs="Times New Roman"/>
          <w:color w:val="000000"/>
          <w:sz w:val="24"/>
          <w:szCs w:val="21"/>
        </w:rPr>
        <w:br/>
      </w:r>
      <w:r w:rsidRPr="00281E23">
        <w:rPr>
          <w:rFonts w:ascii="Rockwell" w:eastAsia="Rockwell" w:hAnsi="Rockwell" w:cs="Times New Roman"/>
          <w:color w:val="000000"/>
          <w:sz w:val="24"/>
          <w:szCs w:val="21"/>
          <w:shd w:val="clear" w:color="auto" w:fill="FFFFFF"/>
        </w:rPr>
        <w:t>Strong knowledge of IT subjects.</w:t>
      </w:r>
      <w:r w:rsidRPr="00281E23">
        <w:rPr>
          <w:rFonts w:ascii="Rockwell" w:eastAsia="Rockwell" w:hAnsi="Rockwell" w:cs="Times New Roman"/>
          <w:color w:val="000000"/>
          <w:sz w:val="24"/>
          <w:szCs w:val="21"/>
        </w:rPr>
        <w:br/>
      </w:r>
      <w:r w:rsidRPr="00281E23">
        <w:rPr>
          <w:rFonts w:ascii="Rockwell" w:eastAsia="Rockwell" w:hAnsi="Rockwell" w:cs="Times New Roman"/>
          <w:color w:val="000000"/>
          <w:sz w:val="24"/>
          <w:szCs w:val="21"/>
          <w:shd w:val="clear" w:color="auto" w:fill="FFFFFF"/>
        </w:rPr>
        <w:t>Focused with positive attitude</w:t>
      </w:r>
    </w:p>
    <w:p w:rsidR="00281E23" w:rsidRPr="00281E23" w:rsidRDefault="00281E23" w:rsidP="00281E23">
      <w:pPr>
        <w:spacing w:after="0" w:line="259" w:lineRule="auto"/>
        <w:rPr>
          <w:rFonts w:ascii="Rockwell" w:eastAsia="Rockwell" w:hAnsi="Rockwell" w:cs="Times New Roman"/>
          <w:color w:val="000000"/>
          <w:sz w:val="24"/>
          <w:szCs w:val="21"/>
          <w:shd w:val="clear" w:color="auto" w:fill="FFFFFF"/>
        </w:rPr>
      </w:pPr>
      <w:r w:rsidRPr="00281E23">
        <w:rPr>
          <w:rFonts w:ascii="Rockwell" w:eastAsia="Rockwell" w:hAnsi="Rockwell" w:cs="Times New Roman"/>
          <w:color w:val="000000"/>
          <w:sz w:val="24"/>
          <w:szCs w:val="21"/>
          <w:shd w:val="clear" w:color="auto" w:fill="FFFFFF"/>
        </w:rPr>
        <w:t>Loyal</w:t>
      </w:r>
    </w:p>
    <w:p w:rsidR="00BC7376" w:rsidRDefault="00281E23" w:rsidP="00281E23">
      <w:pPr>
        <w:tabs>
          <w:tab w:val="left" w:pos="1755"/>
        </w:tabs>
      </w:pPr>
      <w:r w:rsidRPr="00281E23">
        <w:rPr>
          <w:rFonts w:ascii="Rockwell" w:eastAsia="Rockwell" w:hAnsi="Rockwell" w:cs="Times New Roman"/>
          <w:color w:val="000000"/>
          <w:sz w:val="24"/>
          <w:szCs w:val="21"/>
          <w:shd w:val="clear" w:color="auto" w:fill="FFFFFF"/>
        </w:rPr>
        <w:t>Hard working</w:t>
      </w:r>
      <w:r>
        <w:tab/>
      </w:r>
    </w:p>
    <w:p w:rsidR="00281E23" w:rsidRPr="00281E23" w:rsidRDefault="00281E23" w:rsidP="00281E23">
      <w:pPr>
        <w:keepNext/>
        <w:keepLines/>
        <w:pBdr>
          <w:bottom w:val="single" w:sz="48" w:space="1" w:color="EA4E4E"/>
        </w:pBdr>
        <w:spacing w:after="160" w:line="259" w:lineRule="auto"/>
        <w:ind w:right="-828"/>
        <w:contextualSpacing/>
        <w:outlineLvl w:val="2"/>
        <w:rPr>
          <w:rFonts w:ascii="Franklin Gothic Demi" w:eastAsia="Times New Roman" w:hAnsi="Franklin Gothic Demi" w:cs="Times New Roman"/>
          <w:caps/>
          <w:color w:val="auto"/>
          <w:sz w:val="32"/>
          <w:szCs w:val="24"/>
        </w:rPr>
      </w:pPr>
      <w:r>
        <w:rPr>
          <w:rFonts w:ascii="Franklin Gothic Demi" w:eastAsia="Times New Roman" w:hAnsi="Franklin Gothic Demi" w:cs="Times New Roman"/>
          <w:caps/>
          <w:color w:val="auto"/>
          <w:sz w:val="32"/>
          <w:szCs w:val="24"/>
        </w:rPr>
        <w:t>Personal details</w:t>
      </w:r>
    </w:p>
    <w:p w:rsidR="003865A1" w:rsidRPr="003865A1" w:rsidRDefault="003865A1" w:rsidP="003865A1">
      <w:pPr>
        <w:spacing w:after="0"/>
        <w:ind w:right="-828"/>
        <w:rPr>
          <w:rFonts w:ascii="Rockwell" w:eastAsia="Rockwell" w:hAnsi="Rockwell" w:cs="Times New Roman"/>
          <w:color w:val="000000"/>
          <w:sz w:val="24"/>
          <w:szCs w:val="21"/>
          <w:shd w:val="clear" w:color="auto" w:fill="FFFFFF"/>
        </w:rPr>
      </w:pPr>
      <w:r w:rsidRPr="003865A1">
        <w:rPr>
          <w:rFonts w:ascii="Rockwell" w:eastAsia="Rockwell" w:hAnsi="Rockwell" w:cs="Times New Roman"/>
          <w:color w:val="000000"/>
          <w:sz w:val="24"/>
          <w:szCs w:val="21"/>
          <w:shd w:val="clear" w:color="auto" w:fill="FFFFFF"/>
        </w:rPr>
        <w:t>Language known: English, Urdu, Chinese</w:t>
      </w:r>
    </w:p>
    <w:p w:rsidR="003865A1" w:rsidRPr="003865A1" w:rsidRDefault="003865A1" w:rsidP="003865A1">
      <w:pPr>
        <w:spacing w:after="0"/>
        <w:ind w:right="-828"/>
        <w:rPr>
          <w:rFonts w:ascii="Rockwell" w:eastAsia="Rockwell" w:hAnsi="Rockwell" w:cs="Times New Roman"/>
          <w:color w:val="000000"/>
          <w:sz w:val="24"/>
          <w:szCs w:val="21"/>
          <w:shd w:val="clear" w:color="auto" w:fill="FFFFFF"/>
        </w:rPr>
      </w:pPr>
      <w:r w:rsidRPr="003865A1">
        <w:rPr>
          <w:rFonts w:ascii="Rockwell" w:eastAsia="Rockwell" w:hAnsi="Rockwell" w:cs="Times New Roman"/>
          <w:color w:val="000000"/>
          <w:sz w:val="24"/>
          <w:szCs w:val="21"/>
          <w:shd w:val="clear" w:color="auto" w:fill="FFFFFF"/>
        </w:rPr>
        <w:t>Date of birth: 23 December 1999</w:t>
      </w:r>
    </w:p>
    <w:p w:rsidR="003865A1" w:rsidRPr="003865A1" w:rsidRDefault="003865A1" w:rsidP="003865A1">
      <w:pPr>
        <w:spacing w:after="0"/>
        <w:ind w:right="-828"/>
        <w:rPr>
          <w:rFonts w:ascii="Rockwell" w:eastAsia="Rockwell" w:hAnsi="Rockwell" w:cs="Times New Roman"/>
          <w:color w:val="000000"/>
          <w:sz w:val="24"/>
          <w:szCs w:val="21"/>
          <w:shd w:val="clear" w:color="auto" w:fill="FFFFFF"/>
        </w:rPr>
      </w:pPr>
      <w:r w:rsidRPr="003865A1">
        <w:rPr>
          <w:rFonts w:ascii="Rockwell" w:eastAsia="Rockwell" w:hAnsi="Rockwell" w:cs="Times New Roman"/>
          <w:color w:val="000000"/>
          <w:sz w:val="24"/>
          <w:szCs w:val="21"/>
          <w:shd w:val="clear" w:color="auto" w:fill="FFFFFF"/>
        </w:rPr>
        <w:t>Hobbies: reading, gaming.</w:t>
      </w:r>
    </w:p>
    <w:p w:rsidR="003865A1" w:rsidRPr="003865A1" w:rsidRDefault="003865A1" w:rsidP="003865A1">
      <w:pPr>
        <w:spacing w:after="0"/>
        <w:ind w:right="-828"/>
        <w:rPr>
          <w:rFonts w:ascii="Rockwell" w:eastAsia="Rockwell" w:hAnsi="Rockwell" w:cs="Times New Roman"/>
          <w:color w:val="auto"/>
        </w:rPr>
      </w:pPr>
    </w:p>
    <w:p w:rsidR="00281E23" w:rsidRPr="00281E23" w:rsidRDefault="00281E23" w:rsidP="00281E23">
      <w:pPr>
        <w:tabs>
          <w:tab w:val="left" w:pos="1755"/>
        </w:tabs>
      </w:pPr>
    </w:p>
    <w:sectPr w:rsidR="00281E23" w:rsidRPr="00281E23" w:rsidSect="00D92B95">
      <w:footerReference w:type="default" r:id="rId9"/>
      <w:footerReference w:type="first" r:id="rId1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552" w:rsidRDefault="00067552" w:rsidP="00725803">
      <w:pPr>
        <w:spacing w:after="0"/>
      </w:pPr>
      <w:r>
        <w:separator/>
      </w:r>
    </w:p>
  </w:endnote>
  <w:endnote w:type="continuationSeparator" w:id="0">
    <w:p w:rsidR="00067552" w:rsidRDefault="0006755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31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99309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5DE2" w:rsidRDefault="00895D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31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5DE2" w:rsidRDefault="00895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552" w:rsidRDefault="00067552" w:rsidP="00725803">
      <w:pPr>
        <w:spacing w:after="0"/>
      </w:pPr>
      <w:r>
        <w:separator/>
      </w:r>
    </w:p>
  </w:footnote>
  <w:footnote w:type="continuationSeparator" w:id="0">
    <w:p w:rsidR="00067552" w:rsidRDefault="0006755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B843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E6"/>
    <w:rsid w:val="00025E77"/>
    <w:rsid w:val="00027312"/>
    <w:rsid w:val="0006024F"/>
    <w:rsid w:val="000645F2"/>
    <w:rsid w:val="00067552"/>
    <w:rsid w:val="000808B8"/>
    <w:rsid w:val="00082F03"/>
    <w:rsid w:val="000835A0"/>
    <w:rsid w:val="000934A2"/>
    <w:rsid w:val="001B0955"/>
    <w:rsid w:val="00227784"/>
    <w:rsid w:val="0023705D"/>
    <w:rsid w:val="00250A31"/>
    <w:rsid w:val="00251C13"/>
    <w:rsid w:val="00267565"/>
    <w:rsid w:val="00281E23"/>
    <w:rsid w:val="002922D0"/>
    <w:rsid w:val="002A4244"/>
    <w:rsid w:val="00331EB8"/>
    <w:rsid w:val="00340B03"/>
    <w:rsid w:val="00380AE7"/>
    <w:rsid w:val="003865A1"/>
    <w:rsid w:val="003A6943"/>
    <w:rsid w:val="00410BA2"/>
    <w:rsid w:val="00434074"/>
    <w:rsid w:val="0044317A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6F6861"/>
    <w:rsid w:val="0070237E"/>
    <w:rsid w:val="00725803"/>
    <w:rsid w:val="00725CB5"/>
    <w:rsid w:val="007307A3"/>
    <w:rsid w:val="00736749"/>
    <w:rsid w:val="00752315"/>
    <w:rsid w:val="007A1864"/>
    <w:rsid w:val="0083357C"/>
    <w:rsid w:val="00857E6B"/>
    <w:rsid w:val="00895DE2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40B6F"/>
    <w:rsid w:val="00A40EB3"/>
    <w:rsid w:val="00A44D90"/>
    <w:rsid w:val="00A57A71"/>
    <w:rsid w:val="00AD13CB"/>
    <w:rsid w:val="00AD3FD8"/>
    <w:rsid w:val="00AE64E6"/>
    <w:rsid w:val="00B370A8"/>
    <w:rsid w:val="00B53CA3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50D2A"/>
    <w:rsid w:val="00D90060"/>
    <w:rsid w:val="00D92B95"/>
    <w:rsid w:val="00E03F71"/>
    <w:rsid w:val="00E154B5"/>
    <w:rsid w:val="00E232F0"/>
    <w:rsid w:val="00E52791"/>
    <w:rsid w:val="00E83195"/>
    <w:rsid w:val="00F00A4F"/>
    <w:rsid w:val="00F0580B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E8952"/>
  <w15:chartTrackingRefBased/>
  <w15:docId w15:val="{82CC5043-E080-4737-8C4D-B874E7A9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5A1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domain">
    <w:name w:val="domain"/>
    <w:basedOn w:val="DefaultParagraphFont"/>
    <w:rsid w:val="00AE64E6"/>
  </w:style>
  <w:style w:type="character" w:customStyle="1" w:styleId="vanity-name">
    <w:name w:val="vanity-name"/>
    <w:basedOn w:val="DefaultParagraphFont"/>
    <w:rsid w:val="00AE6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kistan%20laptop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103BC05A2645F781B2CC8C4A273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23B12-E3E3-412D-8E1E-243F574D0950}"/>
      </w:docPartPr>
      <w:docPartBody>
        <w:p w:rsidR="008B300E" w:rsidRDefault="009F76AF">
          <w:pPr>
            <w:pStyle w:val="EF103BC05A2645F781B2CC8C4A273242"/>
          </w:pPr>
          <w:r>
            <w:t>First Name</w:t>
          </w:r>
        </w:p>
      </w:docPartBody>
    </w:docPart>
    <w:docPart>
      <w:docPartPr>
        <w:name w:val="929B5786C4434ACEB421FF26B437B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BB06B-2842-4AE7-9D5A-2FA850C65A9A}"/>
      </w:docPartPr>
      <w:docPartBody>
        <w:p w:rsidR="008B300E" w:rsidRDefault="009F76AF">
          <w:pPr>
            <w:pStyle w:val="929B5786C4434ACEB421FF26B437BBDA"/>
          </w:pPr>
          <w:r w:rsidRPr="009D0878">
            <w:t>Address</w:t>
          </w:r>
        </w:p>
      </w:docPartBody>
    </w:docPart>
    <w:docPart>
      <w:docPartPr>
        <w:name w:val="C2C516CA1AE747F6BA14C851C03FA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A984E-BDA8-4767-96CA-5DCEBD334CC5}"/>
      </w:docPartPr>
      <w:docPartBody>
        <w:p w:rsidR="008B300E" w:rsidRDefault="009F76AF">
          <w:pPr>
            <w:pStyle w:val="C2C516CA1AE747F6BA14C851C03FA554"/>
          </w:pPr>
          <w:r w:rsidRPr="009D0878">
            <w:t>Phone</w:t>
          </w:r>
        </w:p>
      </w:docPartBody>
    </w:docPart>
    <w:docPart>
      <w:docPartPr>
        <w:name w:val="D6C0F9EE4B6646CCB3C19140AFC8B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02688-C94E-46DE-B898-ECCB026D9878}"/>
      </w:docPartPr>
      <w:docPartBody>
        <w:p w:rsidR="008B300E" w:rsidRDefault="009F76AF">
          <w:pPr>
            <w:pStyle w:val="D6C0F9EE4B6646CCB3C19140AFC8BCA9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3A"/>
    <w:rsid w:val="00652323"/>
    <w:rsid w:val="008B300E"/>
    <w:rsid w:val="009F76AF"/>
    <w:rsid w:val="00A1678E"/>
    <w:rsid w:val="00AE5C3A"/>
    <w:rsid w:val="00C35120"/>
    <w:rsid w:val="00DB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103BC05A2645F781B2CC8C4A273242">
    <w:name w:val="EF103BC05A2645F781B2CC8C4A273242"/>
  </w:style>
  <w:style w:type="paragraph" w:customStyle="1" w:styleId="3172943EBAEA44F3B762523F13DBC24C">
    <w:name w:val="3172943EBAEA44F3B762523F13DBC24C"/>
  </w:style>
  <w:style w:type="paragraph" w:customStyle="1" w:styleId="929B5786C4434ACEB421FF26B437BBDA">
    <w:name w:val="929B5786C4434ACEB421FF26B437BBDA"/>
  </w:style>
  <w:style w:type="paragraph" w:customStyle="1" w:styleId="C2C516CA1AE747F6BA14C851C03FA554">
    <w:name w:val="C2C516CA1AE747F6BA14C851C03FA554"/>
  </w:style>
  <w:style w:type="paragraph" w:customStyle="1" w:styleId="D6C0F9EE4B6646CCB3C19140AFC8BCA9">
    <w:name w:val="D6C0F9EE4B6646CCB3C19140AFC8BCA9"/>
  </w:style>
  <w:style w:type="paragraph" w:customStyle="1" w:styleId="6A54507135B8468BAF757A68D1D8705B">
    <w:name w:val="6A54507135B8468BAF757A68D1D8705B"/>
  </w:style>
  <w:style w:type="paragraph" w:customStyle="1" w:styleId="67661D504C0948FFA3449D170120A006">
    <w:name w:val="67661D504C0948FFA3449D170120A006"/>
  </w:style>
  <w:style w:type="paragraph" w:customStyle="1" w:styleId="15EEE217D701401FB65A4C39478E46C2">
    <w:name w:val="15EEE217D701401FB65A4C39478E46C2"/>
  </w:style>
  <w:style w:type="paragraph" w:customStyle="1" w:styleId="867970FC0DDF41CDBA1B61C02AEB6666">
    <w:name w:val="867970FC0DDF41CDBA1B61C02AEB6666"/>
  </w:style>
  <w:style w:type="paragraph" w:customStyle="1" w:styleId="2CD13B01A2814EB0A945A40C6CDE6011">
    <w:name w:val="2CD13B01A2814EB0A945A40C6CDE6011"/>
  </w:style>
  <w:style w:type="paragraph" w:customStyle="1" w:styleId="73FAB678CB054546BBCB8F5470DCEDB0">
    <w:name w:val="73FAB678CB054546BBCB8F5470DCEDB0"/>
  </w:style>
  <w:style w:type="paragraph" w:customStyle="1" w:styleId="0EE4DF32BFEC46A3AB1DA1675C53700D">
    <w:name w:val="0EE4DF32BFEC46A3AB1DA1675C53700D"/>
  </w:style>
  <w:style w:type="paragraph" w:customStyle="1" w:styleId="E6705C7907804CB58D799912F7238401">
    <w:name w:val="E6705C7907804CB58D799912F7238401"/>
  </w:style>
  <w:style w:type="paragraph" w:customStyle="1" w:styleId="630188FD61CD4614A461F35A16791184">
    <w:name w:val="630188FD61CD4614A461F35A16791184"/>
  </w:style>
  <w:style w:type="paragraph" w:customStyle="1" w:styleId="EAE69261BD59460086CA9CE60A55056C">
    <w:name w:val="EAE69261BD59460086CA9CE60A55056C"/>
  </w:style>
  <w:style w:type="paragraph" w:customStyle="1" w:styleId="1CA0D8FF6E0E436C996513E62D89877C">
    <w:name w:val="1CA0D8FF6E0E436C996513E62D89877C"/>
  </w:style>
  <w:style w:type="paragraph" w:customStyle="1" w:styleId="8A3AA29BB3D2461ABA6E4DEBA1C8251B">
    <w:name w:val="8A3AA29BB3D2461ABA6E4DEBA1C8251B"/>
  </w:style>
  <w:style w:type="paragraph" w:customStyle="1" w:styleId="47A8773C34504657911022F2B700A512">
    <w:name w:val="47A8773C34504657911022F2B700A512"/>
  </w:style>
  <w:style w:type="character" w:styleId="Emphasis">
    <w:name w:val="Emphasis"/>
    <w:basedOn w:val="DefaultParagraphFont"/>
    <w:uiPriority w:val="20"/>
    <w:qFormat/>
    <w:rsid w:val="00AE5C3A"/>
    <w:rPr>
      <w:b w:val="0"/>
      <w:i w:val="0"/>
      <w:iCs/>
      <w:color w:val="595959" w:themeColor="text1" w:themeTint="A6"/>
    </w:rPr>
  </w:style>
  <w:style w:type="paragraph" w:customStyle="1" w:styleId="59B938739FA74BDFB2CAFAE847F80FFC">
    <w:name w:val="59B938739FA74BDFB2CAFAE847F80FFC"/>
  </w:style>
  <w:style w:type="paragraph" w:customStyle="1" w:styleId="0E6700BD32BE4396A1F179A470448BD5">
    <w:name w:val="0E6700BD32BE4396A1F179A470448BD5"/>
  </w:style>
  <w:style w:type="paragraph" w:customStyle="1" w:styleId="6AFE905E6D7A4FECB015EB660D1BF497">
    <w:name w:val="6AFE905E6D7A4FECB015EB660D1BF497"/>
  </w:style>
  <w:style w:type="paragraph" w:customStyle="1" w:styleId="00EF60BAD32C4B21BE9778AB0FDEBD8C">
    <w:name w:val="00EF60BAD32C4B21BE9778AB0FDEBD8C"/>
  </w:style>
  <w:style w:type="paragraph" w:customStyle="1" w:styleId="F66745F53A45400B98F9194B84135CC6">
    <w:name w:val="F66745F53A45400B98F9194B84135CC6"/>
  </w:style>
  <w:style w:type="paragraph" w:customStyle="1" w:styleId="2AF0F403AF55421A939E8B7AA7CD8AF1">
    <w:name w:val="2AF0F403AF55421A939E8B7AA7CD8AF1"/>
  </w:style>
  <w:style w:type="paragraph" w:customStyle="1" w:styleId="BD49475685F24DC185113C274A52D244">
    <w:name w:val="BD49475685F24DC185113C274A52D244"/>
  </w:style>
  <w:style w:type="paragraph" w:customStyle="1" w:styleId="EF503A6BF8FA49A1BDD90B5515AF828B">
    <w:name w:val="EF503A6BF8FA49A1BDD90B5515AF828B"/>
  </w:style>
  <w:style w:type="paragraph" w:customStyle="1" w:styleId="EDB7C2CBC1E84DF787F017959888DD25">
    <w:name w:val="EDB7C2CBC1E84DF787F017959888DD25"/>
  </w:style>
  <w:style w:type="paragraph" w:customStyle="1" w:styleId="AFFB9E3E33E34E20BDB1237CDA7C26AC">
    <w:name w:val="AFFB9E3E33E34E20BDB1237CDA7C26AC"/>
  </w:style>
  <w:style w:type="paragraph" w:customStyle="1" w:styleId="086833CEF67D4F1894E74FE006C83F33">
    <w:name w:val="086833CEF67D4F1894E74FE006C83F33"/>
  </w:style>
  <w:style w:type="paragraph" w:customStyle="1" w:styleId="509250B561B040AFBC349B06249AA811">
    <w:name w:val="509250B561B040AFBC349B06249AA811"/>
  </w:style>
  <w:style w:type="paragraph" w:customStyle="1" w:styleId="8E17434C9ECD4906BD3994F70BDE5ABF">
    <w:name w:val="8E17434C9ECD4906BD3994F70BDE5ABF"/>
  </w:style>
  <w:style w:type="paragraph" w:customStyle="1" w:styleId="DA7296E3308B45528E5E2182865F913D">
    <w:name w:val="DA7296E3308B45528E5E2182865F913D"/>
  </w:style>
  <w:style w:type="paragraph" w:customStyle="1" w:styleId="15664C3526DD4788BF00EBACE578999D">
    <w:name w:val="15664C3526DD4788BF00EBACE578999D"/>
  </w:style>
  <w:style w:type="paragraph" w:customStyle="1" w:styleId="597D33C49A334AC5BC178FFEEAB310E1">
    <w:name w:val="597D33C49A334AC5BC178FFEEAB310E1"/>
  </w:style>
  <w:style w:type="paragraph" w:customStyle="1" w:styleId="9E0697716E764925B2FB20FAE1ED3509">
    <w:name w:val="9E0697716E764925B2FB20FAE1ED3509"/>
  </w:style>
  <w:style w:type="paragraph" w:customStyle="1" w:styleId="F59DF360E4BE43B39AC77911FFFD4C1D">
    <w:name w:val="F59DF360E4BE43B39AC77911FFFD4C1D"/>
  </w:style>
  <w:style w:type="paragraph" w:customStyle="1" w:styleId="4CCF20F95D774037914ACC4D52E5E7B1">
    <w:name w:val="4CCF20F95D774037914ACC4D52E5E7B1"/>
  </w:style>
  <w:style w:type="paragraph" w:customStyle="1" w:styleId="111D622358CC418CBBBCFDF446F12DAB">
    <w:name w:val="111D622358CC418CBBBCFDF446F12DAB"/>
  </w:style>
  <w:style w:type="paragraph" w:customStyle="1" w:styleId="55ED5792922F4470A624A69F8B1BB7A3">
    <w:name w:val="55ED5792922F4470A624A69F8B1BB7A3"/>
    <w:rsid w:val="00AE5C3A"/>
  </w:style>
  <w:style w:type="paragraph" w:customStyle="1" w:styleId="ED505D1B9D3640698CF7DF3E5860D642">
    <w:name w:val="ED505D1B9D3640698CF7DF3E5860D642"/>
    <w:rsid w:val="00AE5C3A"/>
  </w:style>
  <w:style w:type="paragraph" w:customStyle="1" w:styleId="B08FBAEE2E7D4B9FA19BE0F877EB4DB0">
    <w:name w:val="B08FBAEE2E7D4B9FA19BE0F877EB4DB0"/>
    <w:rsid w:val="00AE5C3A"/>
  </w:style>
  <w:style w:type="paragraph" w:customStyle="1" w:styleId="92FFC1905EC24C818B9500C5E09E2486">
    <w:name w:val="92FFC1905EC24C818B9500C5E09E2486"/>
    <w:rsid w:val="00AE5C3A"/>
  </w:style>
  <w:style w:type="paragraph" w:customStyle="1" w:styleId="DB059C281CDB4EB99CBD2AD6DC10934F">
    <w:name w:val="DB059C281CDB4EB99CBD2AD6DC10934F"/>
    <w:rsid w:val="00AE5C3A"/>
  </w:style>
  <w:style w:type="paragraph" w:customStyle="1" w:styleId="B39FAD18014F4B7EBC9865DB5CA85A14">
    <w:name w:val="B39FAD18014F4B7EBC9865DB5CA85A14"/>
    <w:rsid w:val="00AE5C3A"/>
  </w:style>
  <w:style w:type="paragraph" w:customStyle="1" w:styleId="C0FA064B53BE47E6B77FFD084BD38E27">
    <w:name w:val="C0FA064B53BE47E6B77FFD084BD38E27"/>
    <w:rsid w:val="00AE5C3A"/>
  </w:style>
  <w:style w:type="paragraph" w:customStyle="1" w:styleId="23EAAB3E264A40ECAE1227AC549AA72F">
    <w:name w:val="23EAAB3E264A40ECAE1227AC549AA72F"/>
    <w:rsid w:val="00AE5C3A"/>
  </w:style>
  <w:style w:type="paragraph" w:customStyle="1" w:styleId="E64E79CABDE04EA9B11E64155DBEA8AC">
    <w:name w:val="E64E79CABDE04EA9B11E64155DBEA8AC"/>
    <w:rsid w:val="00AE5C3A"/>
  </w:style>
  <w:style w:type="paragraph" w:customStyle="1" w:styleId="6FB182ABCBEE4BE9A56BBCF2D5C642A9">
    <w:name w:val="6FB182ABCBEE4BE9A56BBCF2D5C642A9"/>
    <w:rsid w:val="00AE5C3A"/>
  </w:style>
  <w:style w:type="paragraph" w:customStyle="1" w:styleId="58034C83928E4A6C9AEBE49C6871EB1B">
    <w:name w:val="58034C83928E4A6C9AEBE49C6871EB1B"/>
    <w:rsid w:val="00AE5C3A"/>
  </w:style>
  <w:style w:type="paragraph" w:customStyle="1" w:styleId="762A4D250B954CD2A825732C981878EE">
    <w:name w:val="762A4D250B954CD2A825732C981878EE"/>
    <w:rsid w:val="00AE5C3A"/>
  </w:style>
  <w:style w:type="paragraph" w:customStyle="1" w:styleId="74C36988A261431199C2F98F976864A0">
    <w:name w:val="74C36988A261431199C2F98F976864A0"/>
    <w:rsid w:val="00AE5C3A"/>
  </w:style>
  <w:style w:type="paragraph" w:customStyle="1" w:styleId="61BD2E41697745478278CE7D05A743D8">
    <w:name w:val="61BD2E41697745478278CE7D05A743D8"/>
    <w:rsid w:val="00AE5C3A"/>
  </w:style>
  <w:style w:type="paragraph" w:customStyle="1" w:styleId="148FBBECAFFF4012B520C416B7997C90">
    <w:name w:val="148FBBECAFFF4012B520C416B7997C90"/>
    <w:rsid w:val="00AE5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Anfas Pervez</Abstract>
  <CompanyAddress>R-289,BLOCK-19,F.B AREA,KARACHI</CompanyAddress>
  <CompanyPhone>                                03362821519</CompanyPhone>
  <CompanyFax/>
  <CompanyEmail>anfaspervez99@gmail.com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467165-94AF-4676-91E1-0E8B6019C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95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Anfas Pervez</dc:creator>
  <cp:keywords/>
  <dc:description/>
  <cp:lastModifiedBy>Anfas pervez Shajar</cp:lastModifiedBy>
  <cp:revision>17</cp:revision>
  <cp:lastPrinted>2019-05-13T18:51:00Z</cp:lastPrinted>
  <dcterms:created xsi:type="dcterms:W3CDTF">2018-11-26T19:35:00Z</dcterms:created>
  <dcterms:modified xsi:type="dcterms:W3CDTF">2019-06-03T16:21:00Z</dcterms:modified>
  <cp:category>Pervez</cp:category>
</cp:coreProperties>
</file>